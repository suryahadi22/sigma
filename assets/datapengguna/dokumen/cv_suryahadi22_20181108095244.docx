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 tata letak utama"/>
      </w:tblPr>
      <w:tblGrid>
        <w:gridCol w:w="6001"/>
        <w:gridCol w:w="4307"/>
      </w:tblGrid>
      <w:tr w:rsidR="004A7542" w:rsidRPr="00A85B6F" w14:paraId="09BE461C" w14:textId="77777777" w:rsidTr="00001343">
        <w:trPr>
          <w:trHeight w:val="12096"/>
          <w:jc w:val="center"/>
        </w:trPr>
        <w:tc>
          <w:tcPr>
            <w:tcW w:w="6204" w:type="dxa"/>
            <w:tcBorders>
              <w:right w:val="single" w:sz="4" w:space="0" w:color="FFD556" w:themeColor="accent1"/>
            </w:tcBorders>
            <w:tcMar>
              <w:right w:w="0" w:type="dxa"/>
            </w:tcMar>
          </w:tcPr>
          <w:p w14:paraId="482B7CD6" w14:textId="77777777" w:rsidR="005736DD" w:rsidRPr="00BD7C4C" w:rsidRDefault="005736DD">
            <w:pPr>
              <w:rPr>
                <w:color w:val="000000" w:themeColor="text1"/>
                <w:sz w:val="20"/>
              </w:rPr>
            </w:pPr>
          </w:p>
          <w:tbl>
            <w:tblPr>
              <w:tblW w:w="1198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el tata letak sisi kiri"/>
            </w:tblPr>
            <w:tblGrid>
              <w:gridCol w:w="5991"/>
              <w:gridCol w:w="5991"/>
            </w:tblGrid>
            <w:tr w:rsidR="00424E67" w:rsidRPr="00BD7C4C" w14:paraId="2060E490" w14:textId="4B7609F0" w:rsidTr="00001343">
              <w:trPr>
                <w:trHeight w:hRule="exact" w:val="5508"/>
              </w:trPr>
              <w:tc>
                <w:tcPr>
                  <w:tcW w:w="25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tbl>
                  <w:tblPr>
                    <w:tblStyle w:val="TableGrid"/>
                    <w:tblpPr w:leftFromText="180" w:rightFromText="180" w:vertAnchor="page" w:horzAnchor="margin" w:tblpY="271"/>
                    <w:tblOverlap w:val="never"/>
                    <w:tblW w:w="554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72"/>
                    <w:gridCol w:w="2773"/>
                  </w:tblGrid>
                  <w:tr w:rsidR="00424E67" w:rsidRPr="00BD7C4C" w14:paraId="32987357" w14:textId="77777777" w:rsidTr="00521409">
                    <w:trPr>
                      <w:trHeight w:val="654"/>
                    </w:trPr>
                    <w:tc>
                      <w:tcPr>
                        <w:tcW w:w="2772" w:type="dxa"/>
                      </w:tcPr>
                      <w:p w14:paraId="4095D9E4" w14:textId="77777777" w:rsidR="00521409" w:rsidRPr="00BD7C4C" w:rsidRDefault="00521409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Tempat, tanggal lahir</w:t>
                        </w:r>
                      </w:p>
                    </w:tc>
                    <w:tc>
                      <w:tcPr>
                        <w:tcW w:w="2773" w:type="dxa"/>
                      </w:tcPr>
                      <w:p w14:paraId="4FD4D266" w14:textId="77777777" w:rsidR="00521409" w:rsidRPr="00BD7C4C" w:rsidRDefault="00521409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Tulungagung, 22 Maret 1999</w:t>
                        </w:r>
                      </w:p>
                    </w:tc>
                  </w:tr>
                  <w:tr w:rsidR="00424E67" w:rsidRPr="00BD7C4C" w14:paraId="009C3584" w14:textId="77777777" w:rsidTr="00521409">
                    <w:trPr>
                      <w:trHeight w:val="654"/>
                    </w:trPr>
                    <w:tc>
                      <w:tcPr>
                        <w:tcW w:w="2772" w:type="dxa"/>
                      </w:tcPr>
                      <w:p w14:paraId="1D8D93BE" w14:textId="77777777" w:rsidR="00521409" w:rsidRPr="00BD7C4C" w:rsidRDefault="00521409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Status Perkawinan</w:t>
                        </w:r>
                      </w:p>
                    </w:tc>
                    <w:tc>
                      <w:tcPr>
                        <w:tcW w:w="2773" w:type="dxa"/>
                      </w:tcPr>
                      <w:p w14:paraId="5B69B045" w14:textId="20749D84" w:rsidR="00521409" w:rsidRPr="00BD7C4C" w:rsidRDefault="00C000F1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Belum Menikah</w:t>
                        </w:r>
                      </w:p>
                    </w:tc>
                  </w:tr>
                  <w:tr w:rsidR="00424E67" w:rsidRPr="00BD7C4C" w14:paraId="5D215363" w14:textId="77777777" w:rsidTr="00521409">
                    <w:trPr>
                      <w:trHeight w:val="654"/>
                    </w:trPr>
                    <w:tc>
                      <w:tcPr>
                        <w:tcW w:w="2772" w:type="dxa"/>
                      </w:tcPr>
                      <w:p w14:paraId="03BDB264" w14:textId="77777777" w:rsidR="00521409" w:rsidRPr="00BD7C4C" w:rsidRDefault="00521409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Jenis Kelamin</w:t>
                        </w:r>
                      </w:p>
                    </w:tc>
                    <w:tc>
                      <w:tcPr>
                        <w:tcW w:w="2773" w:type="dxa"/>
                      </w:tcPr>
                      <w:p w14:paraId="1F716AF7" w14:textId="77777777" w:rsidR="00521409" w:rsidRPr="00BD7C4C" w:rsidRDefault="00521409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Laki-laki</w:t>
                        </w:r>
                      </w:p>
                    </w:tc>
                  </w:tr>
                  <w:tr w:rsidR="00424E67" w:rsidRPr="00BD7C4C" w14:paraId="02FFD7B4" w14:textId="77777777" w:rsidTr="00521409">
                    <w:trPr>
                      <w:trHeight w:val="654"/>
                    </w:trPr>
                    <w:tc>
                      <w:tcPr>
                        <w:tcW w:w="2772" w:type="dxa"/>
                      </w:tcPr>
                      <w:p w14:paraId="6288ECB8" w14:textId="77777777" w:rsidR="00521409" w:rsidRPr="00BD7C4C" w:rsidRDefault="00521409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Tinggi Badan</w:t>
                        </w:r>
                      </w:p>
                    </w:tc>
                    <w:tc>
                      <w:tcPr>
                        <w:tcW w:w="2773" w:type="dxa"/>
                      </w:tcPr>
                      <w:p w14:paraId="39EE38A5" w14:textId="5D4E30FC" w:rsidR="00521409" w:rsidRPr="00BD7C4C" w:rsidRDefault="00521409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1</w:t>
                        </w:r>
                        <w:r w:rsidR="00424E67"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65</w:t>
                        </w: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cm</w:t>
                        </w:r>
                      </w:p>
                    </w:tc>
                  </w:tr>
                  <w:tr w:rsidR="00424E67" w:rsidRPr="00BD7C4C" w14:paraId="1755372C" w14:textId="77777777" w:rsidTr="00521409">
                    <w:trPr>
                      <w:trHeight w:val="654"/>
                    </w:trPr>
                    <w:tc>
                      <w:tcPr>
                        <w:tcW w:w="2772" w:type="dxa"/>
                      </w:tcPr>
                      <w:p w14:paraId="2C02CBFD" w14:textId="77777777" w:rsidR="00521409" w:rsidRPr="00BD7C4C" w:rsidRDefault="00521409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Agama</w:t>
                        </w:r>
                      </w:p>
                    </w:tc>
                    <w:tc>
                      <w:tcPr>
                        <w:tcW w:w="2773" w:type="dxa"/>
                      </w:tcPr>
                      <w:p w14:paraId="02587A37" w14:textId="77777777" w:rsidR="00521409" w:rsidRPr="00BD7C4C" w:rsidRDefault="00521409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Islam</w:t>
                        </w:r>
                      </w:p>
                    </w:tc>
                  </w:tr>
                  <w:tr w:rsidR="00424E67" w:rsidRPr="00BD7C4C" w14:paraId="63890BED" w14:textId="77777777" w:rsidTr="00521409">
                    <w:trPr>
                      <w:trHeight w:val="654"/>
                    </w:trPr>
                    <w:tc>
                      <w:tcPr>
                        <w:tcW w:w="2772" w:type="dxa"/>
                      </w:tcPr>
                      <w:p w14:paraId="3B324663" w14:textId="77777777" w:rsidR="00521409" w:rsidRPr="00BD7C4C" w:rsidRDefault="00521409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Alamat Asal</w:t>
                        </w:r>
                      </w:p>
                    </w:tc>
                    <w:tc>
                      <w:tcPr>
                        <w:tcW w:w="2773" w:type="dxa"/>
                      </w:tcPr>
                      <w:p w14:paraId="04AE4CED" w14:textId="77777777" w:rsidR="00424E67" w:rsidRPr="00BD7C4C" w:rsidRDefault="00521409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RT 02 RW 01 Dusun Contong Ds. Bandung Kec. Bandung  Kab. Tulungagung – JATIM</w:t>
                        </w:r>
                      </w:p>
                      <w:p w14:paraId="12C325AD" w14:textId="24A262A0" w:rsidR="00453C60" w:rsidRPr="00BD7C4C" w:rsidRDefault="00453C60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</w:p>
                    </w:tc>
                  </w:tr>
                  <w:tr w:rsidR="00424E67" w:rsidRPr="00BD7C4C" w14:paraId="1B55DBA0" w14:textId="77777777" w:rsidTr="00521409">
                    <w:trPr>
                      <w:trHeight w:val="654"/>
                    </w:trPr>
                    <w:tc>
                      <w:tcPr>
                        <w:tcW w:w="2772" w:type="dxa"/>
                      </w:tcPr>
                      <w:p w14:paraId="1B9B7823" w14:textId="77777777" w:rsidR="00521409" w:rsidRPr="00BD7C4C" w:rsidRDefault="00521409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</w:rPr>
                        </w:pPr>
                        <w:r w:rsidRPr="00BD7C4C">
                          <w:rPr>
                            <w:b/>
                            <w:color w:val="000000" w:themeColor="text1"/>
                            <w:sz w:val="18"/>
                          </w:rPr>
                          <w:t>Alamat Tinggal</w:t>
                        </w:r>
                      </w:p>
                    </w:tc>
                    <w:tc>
                      <w:tcPr>
                        <w:tcW w:w="2773" w:type="dxa"/>
                      </w:tcPr>
                      <w:p w14:paraId="64F2B26F" w14:textId="6DEC438E" w:rsidR="00424E67" w:rsidRPr="00BD7C4C" w:rsidRDefault="00424E67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proofErr w:type="spellStart"/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Jln</w:t>
                        </w:r>
                        <w:proofErr w:type="spellEnd"/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Redy</w:t>
                        </w:r>
                        <w:proofErr w:type="spellEnd"/>
                        <w:r w:rsidR="00BD7C4C"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. S 149</w:t>
                        </w:r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 xml:space="preserve">  RT 06 RW 02</w:t>
                        </w:r>
                        <w:r w:rsid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 xml:space="preserve"> SP 3 G </w:t>
                        </w:r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 xml:space="preserve">Ds. Bukit </w:t>
                        </w:r>
                        <w:proofErr w:type="spellStart"/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Harapan</w:t>
                        </w:r>
                        <w:proofErr w:type="spellEnd"/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Kec</w:t>
                        </w:r>
                        <w:proofErr w:type="spellEnd"/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Parenggean</w:t>
                        </w:r>
                        <w:proofErr w:type="spellEnd"/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.</w:t>
                        </w:r>
                      </w:p>
                      <w:p w14:paraId="3AD86257" w14:textId="5B3D29B1" w:rsidR="00424E67" w:rsidRDefault="00424E67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proofErr w:type="spellStart"/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Kab</w:t>
                        </w:r>
                        <w:proofErr w:type="spellEnd"/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 xml:space="preserve">. </w:t>
                        </w:r>
                        <w:r w:rsidR="00453C60"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 xml:space="preserve">KOTIM </w:t>
                        </w:r>
                        <w:r w:rsidR="000B75D2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–</w:t>
                        </w:r>
                        <w:r w:rsidR="00453C60"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 xml:space="preserve"> </w:t>
                        </w:r>
                        <w:r w:rsidRPr="00BD7C4C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KALTENG</w:t>
                        </w:r>
                      </w:p>
                      <w:p w14:paraId="365CA5EA" w14:textId="555551E5" w:rsidR="000B75D2" w:rsidRPr="00BD7C4C" w:rsidRDefault="000B75D2" w:rsidP="00521409">
                        <w:pPr>
                          <w:jc w:val="left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KodePos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 xml:space="preserve"> 74355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14:paraId="27AFDA92" w14:textId="426BF211" w:rsidR="00900A45" w:rsidRPr="00BD7C4C" w:rsidRDefault="00900A45" w:rsidP="005736DD">
                  <w:pPr>
                    <w:jc w:val="left"/>
                    <w:rPr>
                      <w:b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2500" w:type="pct"/>
                  <w:tcBorders>
                    <w:bottom w:val="single" w:sz="12" w:space="0" w:color="FFD556" w:themeColor="accent1"/>
                  </w:tcBorders>
                </w:tcPr>
                <w:p w14:paraId="0A682C49" w14:textId="77777777" w:rsidR="005736DD" w:rsidRPr="00BD7C4C" w:rsidRDefault="005736DD" w:rsidP="005736DD">
                  <w:pPr>
                    <w:jc w:val="left"/>
                    <w:rPr>
                      <w:b/>
                      <w:color w:val="000000" w:themeColor="text1"/>
                      <w:sz w:val="20"/>
                    </w:rPr>
                  </w:pPr>
                </w:p>
              </w:tc>
            </w:tr>
            <w:tr w:rsidR="00424E67" w:rsidRPr="00424E67" w14:paraId="66A3B0CD" w14:textId="2AB92DF6" w:rsidTr="00001343">
              <w:trPr>
                <w:trHeight w:val="5930"/>
              </w:trPr>
              <w:tc>
                <w:tcPr>
                  <w:tcW w:w="25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4A6A914" w14:textId="77777777" w:rsidR="005736DD" w:rsidRPr="00424E67" w:rsidRDefault="00E816A8" w:rsidP="007D1DC1">
                  <w:pPr>
                    <w:pStyle w:val="Heading1"/>
                    <w:rPr>
                      <w:color w:val="000000" w:themeColor="text1"/>
                    </w:rPr>
                  </w:pPr>
                  <w:sdt>
                    <w:sdtPr>
                      <w:rPr>
                        <w:color w:val="000000" w:themeColor="text1"/>
                      </w:rPr>
                      <w:alias w:val="Pendidikan:"/>
                      <w:tag w:val="Pendidikan:"/>
                      <w:id w:val="1349516922"/>
                      <w:placeholder>
                        <w:docPart w:val="B6F6E45D5F204327B9A59673DFC0286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736DD" w:rsidRPr="00424E67">
                        <w:rPr>
                          <w:color w:val="000000" w:themeColor="text1"/>
                          <w:lang w:bidi="id-ID"/>
                        </w:rPr>
                        <w:t>Pendidikan</w:t>
                      </w:r>
                    </w:sdtContent>
                  </w:sdt>
                </w:p>
                <w:p w14:paraId="58B11066" w14:textId="290E0028" w:rsidR="005736DD" w:rsidRPr="00424E67" w:rsidRDefault="005736DD" w:rsidP="00346ED4">
                  <w:pPr>
                    <w:pStyle w:val="Heading2"/>
                    <w:rPr>
                      <w:color w:val="000000" w:themeColor="text1"/>
                    </w:rPr>
                  </w:pPr>
                  <w:r w:rsidRPr="00424E67">
                    <w:rPr>
                      <w:color w:val="000000" w:themeColor="text1"/>
                    </w:rPr>
                    <w:t>Sekolah</w:t>
                  </w:r>
                  <w:r w:rsidRPr="00424E67">
                    <w:rPr>
                      <w:color w:val="000000" w:themeColor="text1"/>
                      <w:lang w:bidi="id-ID"/>
                    </w:rPr>
                    <w:t xml:space="preserve"> | </w:t>
                  </w:r>
                  <w:r w:rsidRPr="00424E67">
                    <w:rPr>
                      <w:color w:val="000000" w:themeColor="text1"/>
                    </w:rPr>
                    <w:t>Tahun</w:t>
                  </w:r>
                </w:p>
                <w:p w14:paraId="1BCEF25F" w14:textId="7DB5D34E" w:rsidR="005736DD" w:rsidRPr="00424E67" w:rsidRDefault="005736DD" w:rsidP="00346ED4">
                  <w:pPr>
                    <w:rPr>
                      <w:color w:val="000000" w:themeColor="text1"/>
                    </w:rPr>
                  </w:pPr>
                  <w:r w:rsidRPr="00424E67">
                    <w:rPr>
                      <w:color w:val="000000" w:themeColor="text1"/>
                    </w:rPr>
                    <w:t>SDN 1 Bandung, Tulungagung | 2006-2012</w:t>
                  </w:r>
                </w:p>
                <w:p w14:paraId="64594DB1" w14:textId="5120ECE8" w:rsidR="005736DD" w:rsidRPr="00424E67" w:rsidRDefault="005736DD" w:rsidP="00346ED4">
                  <w:pPr>
                    <w:rPr>
                      <w:color w:val="000000" w:themeColor="text1"/>
                    </w:rPr>
                  </w:pPr>
                  <w:r w:rsidRPr="00424E67">
                    <w:rPr>
                      <w:color w:val="000000" w:themeColor="text1"/>
                    </w:rPr>
                    <w:t>SMPN 1 Bandung, Tulungagung | 2012-2015</w:t>
                  </w:r>
                </w:p>
                <w:p w14:paraId="7A8F9B19" w14:textId="7E94BEC0" w:rsidR="00001343" w:rsidRPr="00424E67" w:rsidRDefault="005736DD" w:rsidP="00001343">
                  <w:pPr>
                    <w:rPr>
                      <w:color w:val="000000" w:themeColor="text1"/>
                    </w:rPr>
                  </w:pPr>
                  <w:r w:rsidRPr="00424E67">
                    <w:rPr>
                      <w:color w:val="000000" w:themeColor="text1"/>
                    </w:rPr>
                    <w:t>SMKN 1 Bandung, Tulungagung</w:t>
                  </w:r>
                  <w:r w:rsidR="00001343" w:rsidRPr="00424E67">
                    <w:rPr>
                      <w:color w:val="000000" w:themeColor="text1"/>
                    </w:rPr>
                    <w:t xml:space="preserve"> </w:t>
                  </w:r>
                </w:p>
                <w:p w14:paraId="2EB6088A" w14:textId="458EEDBA" w:rsidR="00001343" w:rsidRPr="00424E67" w:rsidRDefault="00001343" w:rsidP="00001343">
                  <w:pPr>
                    <w:rPr>
                      <w:color w:val="000000" w:themeColor="text1"/>
                    </w:rPr>
                  </w:pPr>
                  <w:r w:rsidRPr="00424E67">
                    <w:rPr>
                      <w:color w:val="000000" w:themeColor="text1"/>
                    </w:rPr>
                    <w:t xml:space="preserve">Teknik Komputer dan Jaringan </w:t>
                  </w:r>
                  <w:r w:rsidR="00B054B3" w:rsidRPr="00424E67">
                    <w:rPr>
                      <w:color w:val="000000" w:themeColor="text1"/>
                    </w:rPr>
                    <w:t>| 2015-2018</w:t>
                  </w:r>
                </w:p>
                <w:p w14:paraId="6F78C0F8" w14:textId="77777777" w:rsidR="005736DD" w:rsidRPr="00424E67" w:rsidRDefault="005736DD" w:rsidP="005736DD">
                  <w:pPr>
                    <w:pStyle w:val="Heading2"/>
                    <w:rPr>
                      <w:color w:val="000000" w:themeColor="text1"/>
                    </w:rPr>
                  </w:pPr>
                </w:p>
                <w:p w14:paraId="3CFA55B7" w14:textId="77777777" w:rsidR="007D1DC1" w:rsidRPr="00424E67" w:rsidRDefault="007D1DC1" w:rsidP="007D1DC1">
                  <w:pPr>
                    <w:pStyle w:val="Heading1"/>
                    <w:rPr>
                      <w:color w:val="000000" w:themeColor="text1"/>
                    </w:rPr>
                  </w:pPr>
                  <w:r w:rsidRPr="00424E67">
                    <w:rPr>
                      <w:color w:val="000000" w:themeColor="text1"/>
                      <w:lang w:bidi="id-ID"/>
                    </w:rPr>
                    <w:t>TENTANG SAYA</w:t>
                  </w:r>
                </w:p>
                <w:p w14:paraId="3EBAC531" w14:textId="77777777" w:rsidR="005736DD" w:rsidRPr="00424E67" w:rsidRDefault="007D1DC1" w:rsidP="005736DD">
                  <w:pPr>
                    <w:rPr>
                      <w:color w:val="000000" w:themeColor="text1"/>
                    </w:rPr>
                  </w:pPr>
                  <w:r w:rsidRPr="00424E67">
                    <w:rPr>
                      <w:color w:val="000000" w:themeColor="text1"/>
                    </w:rPr>
                    <w:t>Saya memiliki kepribadian Jujur, disiplin, memiliki tanggungjawab yang tinggi, dan juga humoris.</w:t>
                  </w:r>
                </w:p>
                <w:p w14:paraId="1787FCEB" w14:textId="37D1E09E" w:rsidR="00001343" w:rsidRPr="00424E67" w:rsidRDefault="007D1DC1" w:rsidP="005736DD">
                  <w:pPr>
                    <w:rPr>
                      <w:color w:val="000000" w:themeColor="text1"/>
                    </w:rPr>
                  </w:pPr>
                  <w:r w:rsidRPr="00424E67">
                    <w:rPr>
                      <w:color w:val="000000" w:themeColor="text1"/>
                    </w:rPr>
                    <w:t>Saya pernah menjalani Prakerin (Praktek Kerja Industri) selama 6 bulan di PT Bambang Djaja</w:t>
                  </w:r>
                  <w:r w:rsidR="00EB7D98" w:rsidRPr="00424E67">
                    <w:rPr>
                      <w:color w:val="000000" w:themeColor="text1"/>
                    </w:rPr>
                    <w:t xml:space="preserve"> pada tahun 2017</w:t>
                  </w:r>
                  <w:r w:rsidR="00001343" w:rsidRPr="00424E67">
                    <w:rPr>
                      <w:color w:val="000000" w:themeColor="text1"/>
                    </w:rPr>
                    <w:t>.</w:t>
                  </w:r>
                </w:p>
                <w:p w14:paraId="22926E71" w14:textId="4F3C3F71" w:rsidR="007D1DC1" w:rsidRPr="00424E67" w:rsidRDefault="007D1DC1" w:rsidP="005736DD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</w:tcPr>
                <w:p w14:paraId="1D24F802" w14:textId="77777777" w:rsidR="005736DD" w:rsidRPr="00424E67" w:rsidRDefault="005736DD" w:rsidP="00346ED4">
                  <w:pPr>
                    <w:pStyle w:val="Heading1"/>
                    <w:rPr>
                      <w:color w:val="000000" w:themeColor="text1"/>
                    </w:rPr>
                  </w:pPr>
                </w:p>
              </w:tc>
            </w:tr>
          </w:tbl>
          <w:p w14:paraId="30C29AD1" w14:textId="77777777" w:rsidR="004A7542" w:rsidRPr="00424E67" w:rsidRDefault="004A7542" w:rsidP="00346ED4">
            <w:pPr>
              <w:rPr>
                <w:color w:val="000000" w:themeColor="text1"/>
              </w:rPr>
            </w:pPr>
          </w:p>
        </w:tc>
        <w:tc>
          <w:tcPr>
            <w:tcW w:w="4452" w:type="dxa"/>
            <w:tcBorders>
              <w:left w:val="single" w:sz="4" w:space="0" w:color="FFD556" w:themeColor="accent1"/>
              <w:right w:val="single" w:sz="8" w:space="0" w:color="FFD556" w:themeColor="accent1"/>
            </w:tcBorders>
          </w:tcPr>
          <w:tbl>
            <w:tblPr>
              <w:tblW w:w="4286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el tata letak sisi kanan"/>
            </w:tblPr>
            <w:tblGrid>
              <w:gridCol w:w="4286"/>
            </w:tblGrid>
            <w:tr w:rsidR="004A7542" w:rsidRPr="00A85B6F" w14:paraId="1B01FBAD" w14:textId="77777777" w:rsidTr="005736DD">
              <w:trPr>
                <w:trHeight w:hRule="exact" w:val="136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1E32B978" w14:textId="7AA5BC95" w:rsidR="00E10171" w:rsidRPr="00105C63" w:rsidRDefault="005736DD" w:rsidP="00521409">
                  <w:pPr>
                    <w:pStyle w:val="Heading1"/>
                    <w:rPr>
                      <w:rFonts w:ascii="Action of the Time U C" w:hAnsi="Action of the Time U C"/>
                    </w:rPr>
                  </w:pPr>
                  <w:r w:rsidRPr="00105C63">
                    <w:rPr>
                      <w:rFonts w:ascii="Action of the Time U C" w:hAnsi="Action of the Time U C"/>
                      <w:sz w:val="40"/>
                    </w:rPr>
                    <w:t>curriculum vitae</w:t>
                  </w:r>
                </w:p>
              </w:tc>
            </w:tr>
            <w:tr w:rsidR="004A7542" w:rsidRPr="00A85B6F" w14:paraId="0FD69F03" w14:textId="77777777" w:rsidTr="00105C63">
              <w:trPr>
                <w:trHeight w:val="617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4997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el tata letak kontak"/>
                  </w:tblPr>
                  <w:tblGrid>
                    <w:gridCol w:w="1782"/>
                    <w:gridCol w:w="1782"/>
                  </w:tblGrid>
                  <w:tr w:rsidR="00105C63" w:rsidRPr="00A85B6F" w14:paraId="39216FD3" w14:textId="77777777" w:rsidTr="005E78BE">
                    <w:trPr>
                      <w:trHeight w:val="2476"/>
                    </w:trPr>
                    <w:tc>
                      <w:tcPr>
                        <w:tcW w:w="3564" w:type="dxa"/>
                        <w:gridSpan w:val="2"/>
                        <w:tcMar>
                          <w:top w:w="288" w:type="dxa"/>
                          <w:bottom w:w="0" w:type="dxa"/>
                        </w:tcMar>
                      </w:tcPr>
                      <w:p w14:paraId="23C43491" w14:textId="655F0159" w:rsidR="00105C63" w:rsidRPr="00A85B6F" w:rsidRDefault="00105C63" w:rsidP="00346ED4">
                        <w:pPr>
                          <w:pStyle w:val="Grafik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8C3938B" wp14:editId="6AD2D299">
                              <wp:extent cx="1845576" cy="2057400"/>
                              <wp:effectExtent l="0" t="0" r="2540" b="0"/>
                              <wp:docPr id="12" name="Gambar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Profil Foto Transparan.png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45576" cy="2057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4A7542" w:rsidRPr="00A85B6F" w14:paraId="20335EA9" w14:textId="77777777" w:rsidTr="00526AEE">
                    <w:trPr>
                      <w:trHeight w:val="366"/>
                    </w:trPr>
                    <w:tc>
                      <w:tcPr>
                        <w:tcW w:w="1782" w:type="dxa"/>
                        <w:tcMar>
                          <w:top w:w="0" w:type="dxa"/>
                          <w:bottom w:w="0" w:type="dxa"/>
                        </w:tcMar>
                      </w:tcPr>
                      <w:p w14:paraId="221F8222" w14:textId="529622B3" w:rsidR="009439C1" w:rsidRDefault="00900A45" w:rsidP="00346ED4">
                        <w:r w:rsidRPr="00A85B6F">
                          <w:rPr>
                            <w:noProof/>
                            <w:lang w:val="en-U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4BE0524" wp14:editId="68D8274B">
                                  <wp:extent cx="329184" cy="329184"/>
                                  <wp:effectExtent l="0" t="0" r="0" b="0"/>
                                  <wp:docPr id="6" name="Grup 322" title="Ikon email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Bentuk bebas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0002532" id="Grup 322" o:spid="_x0000_s1026" alt="Judul: Ikon email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JHRxCnwCwAAUzcAAA4AAAAAAAAAAAAAAAAALgIAAGRycy9lMm9Eb2MueG1sUEsB&#10;Ai0AFAAGAAgAAAAhAGhHG9DYAAAAAwEAAA8AAAAAAAAAAAAAAAAASg4AAGRycy9kb3ducmV2Lnht&#10;bFBLBQYAAAAABAAEAPMAAABP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Bentuk bebas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  <w:r w:rsidR="009439C1">
                          <w:t>Suryahadi22</w:t>
                        </w:r>
                      </w:p>
                      <w:p w14:paraId="52CBC0A0" w14:textId="0616574B" w:rsidR="004A7542" w:rsidRPr="00A85B6F" w:rsidRDefault="009439C1" w:rsidP="00346ED4">
                        <w:r>
                          <w:t>@outlook.co.id</w:t>
                        </w:r>
                      </w:p>
                    </w:tc>
                    <w:tc>
                      <w:tcPr>
                        <w:tcW w:w="1782" w:type="dxa"/>
                        <w:tcMar>
                          <w:top w:w="0" w:type="dxa"/>
                          <w:bottom w:w="0" w:type="dxa"/>
                        </w:tcMar>
                      </w:tcPr>
                      <w:p w14:paraId="6DA9A532" w14:textId="06552B8D" w:rsidR="004A7542" w:rsidRPr="00A85B6F" w:rsidRDefault="00900A45" w:rsidP="00346ED4">
                        <w:r w:rsidRPr="00A85B6F">
                          <w:rPr>
                            <w:noProof/>
                            <w:lang w:val="en-U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C7469F6" wp14:editId="6911BC82">
                                  <wp:extent cx="329184" cy="329184"/>
                                  <wp:effectExtent l="0" t="0" r="0" b="0"/>
                                  <wp:docPr id="304" name="Grup 303" title="Ikon telep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Bentuk bebas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B3C8EC6" id="Grup 303" o:spid="_x0000_s1026" alt="Judul: Ikon telep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J9FR33EHAAA36MAAA4A&#10;AAAAAAAAAAAAAAAALgIAAGRycy9lMm9Eb2MueG1sUEsBAi0AFAAGAAgAAAAhAGhHG9DYAAAAAwEA&#10;AA8AAAAAAAAAAAAAAAAAHh8AAGRycy9kb3ducmV2LnhtbFBLBQYAAAAABAAEAPMAAAAjIAAAAAA=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Bentuk bebas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  <w:r w:rsidR="009439C1">
                          <w:t>085806602320</w:t>
                        </w:r>
                      </w:p>
                    </w:tc>
                  </w:tr>
                  <w:tr w:rsidR="004A7542" w:rsidRPr="00A85B6F" w14:paraId="792FFB5E" w14:textId="77777777" w:rsidTr="00526AEE">
                    <w:trPr>
                      <w:trHeight w:val="626"/>
                    </w:trPr>
                    <w:tc>
                      <w:tcPr>
                        <w:tcW w:w="1782" w:type="dxa"/>
                        <w:tcMar>
                          <w:top w:w="288" w:type="dxa"/>
                          <w:bottom w:w="0" w:type="dxa"/>
                        </w:tcMar>
                      </w:tcPr>
                      <w:p w14:paraId="6DC337A8" w14:textId="77777777" w:rsidR="004A7542" w:rsidRPr="00A85B6F" w:rsidRDefault="004A7542" w:rsidP="00346ED4">
                        <w:pPr>
                          <w:pStyle w:val="Grafik"/>
                        </w:pPr>
                        <w:r w:rsidRPr="00A85B6F">
                          <w:rPr>
                            <w:noProof/>
                            <w:lang w:val="en-U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367C47A" wp14:editId="0EE9381E">
                                  <wp:extent cx="329184" cy="329184"/>
                                  <wp:effectExtent l="0" t="0" r="0" b="0"/>
                                  <wp:docPr id="9" name="Grup 321" title="Ikon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Bentuk bebas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DBE713F" id="Grup 321" o:spid="_x0000_s1026" alt="Judul: Ikon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038CgqUQAAB3UQAADgAAAAAAAAAAAAAAAAAuAgAAZHJzL2Uyb0Rv&#10;Yy54bWxQSwECLQAUAAYACAAAACEAaEcb0NgAAAADAQAADwAAAAAAAAAAAAAAAAD/EgAAZHJzL2Rv&#10;d25yZXYueG1sUEsFBgAAAAAEAAQA8wAAAAQUAAAAAA=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Bentuk bebas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82" w:type="dxa"/>
                        <w:tcMar>
                          <w:top w:w="288" w:type="dxa"/>
                          <w:bottom w:w="0" w:type="dxa"/>
                        </w:tcMar>
                      </w:tcPr>
                      <w:p w14:paraId="753B260F" w14:textId="77777777" w:rsidR="004A7542" w:rsidRPr="00A85B6F" w:rsidRDefault="004A7542" w:rsidP="00346ED4">
                        <w:pPr>
                          <w:pStyle w:val="Grafik"/>
                        </w:pPr>
                        <w:r w:rsidRPr="000C6108">
                          <w:rPr>
                            <w:noProof/>
                            <w:lang w:val="en-U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41A886E" wp14:editId="28F099E9">
                                  <wp:extent cx="329184" cy="329184"/>
                                  <wp:effectExtent l="0" t="0" r="13970" b="13970"/>
                                  <wp:docPr id="1" name="Grup 4" title="Ikon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Bentuk bebas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Bentuk bebas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5A28381" id="Grup 4" o:spid="_x0000_s1026" alt="Judul: Ikon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OM31UunEgAA3GQAAA4AAAAAAAAAAAAAAAAALgIAAGRycy9lMm9E&#10;b2MueG1sUEsBAi0AFAAGAAgAAAAhAGhHG9DYAAAAAwEAAA8AAAAAAAAAAAAAAAAAARUAAGRycy9k&#10;b3ducmV2LnhtbFBLBQYAAAAABAAEAPMAAAAGFgAAAAA=&#10;">
                                  <o:lock v:ext="edit" aspectratio="t"/>
                                  <v:shape id="Bentuk bebas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Bentuk bebas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1CF9D027" w14:textId="77777777" w:rsidTr="00105C63">
                    <w:trPr>
                      <w:trHeight w:val="80"/>
                    </w:trPr>
                    <w:tc>
                      <w:tcPr>
                        <w:tcW w:w="1782" w:type="dxa"/>
                        <w:tcMar>
                          <w:top w:w="0" w:type="dxa"/>
                          <w:bottom w:w="288" w:type="dxa"/>
                        </w:tcMar>
                      </w:tcPr>
                      <w:p w14:paraId="40CB30F8" w14:textId="56E8085D" w:rsidR="004A7542" w:rsidRPr="00A85B6F" w:rsidRDefault="00C6739A" w:rsidP="00346ED4">
                        <w:r w:rsidRPr="00C6739A">
                          <w:t>bit.ly/linksurya</w:t>
                        </w:r>
                      </w:p>
                    </w:tc>
                    <w:tc>
                      <w:tcPr>
                        <w:tcW w:w="1782" w:type="dxa"/>
                        <w:tcMar>
                          <w:top w:w="0" w:type="dxa"/>
                          <w:bottom w:w="288" w:type="dxa"/>
                        </w:tcMar>
                      </w:tcPr>
                      <w:p w14:paraId="4E22829E" w14:textId="13E9D31E" w:rsidR="004A7542" w:rsidRPr="00A85B6F" w:rsidRDefault="009439C1" w:rsidP="00346ED4">
                        <w:r>
                          <w:t>@suryahadi22</w:t>
                        </w:r>
                      </w:p>
                    </w:tc>
                  </w:tr>
                </w:tbl>
                <w:p w14:paraId="36B31919" w14:textId="137DEF06" w:rsidR="004A7542" w:rsidRPr="00A85B6F" w:rsidRDefault="004A7542" w:rsidP="00346ED4"/>
              </w:tc>
            </w:tr>
          </w:tbl>
          <w:p w14:paraId="7ADC17A7" w14:textId="77777777" w:rsidR="005736DD" w:rsidRPr="002D589D" w:rsidRDefault="00E816A8" w:rsidP="005736DD">
            <w:pPr>
              <w:pStyle w:val="Heading1"/>
            </w:pPr>
            <w:sdt>
              <w:sdtPr>
                <w:rPr>
                  <w:sz w:val="24"/>
                </w:rPr>
                <w:alias w:val="Keterampilan:"/>
                <w:tag w:val="Keterampilan:"/>
                <w:id w:val="1490835561"/>
                <w:placeholder>
                  <w:docPart w:val="FC620B3903C34E83ABC043A2C9220ED0"/>
                </w:placeholder>
                <w:temporary/>
                <w:showingPlcHdr/>
                <w15:appearance w15:val="hidden"/>
              </w:sdtPr>
              <w:sdtEndPr/>
              <w:sdtContent>
                <w:r w:rsidR="005736DD" w:rsidRPr="00105C63">
                  <w:rPr>
                    <w:sz w:val="24"/>
                    <w:lang w:bidi="id-ID"/>
                  </w:rPr>
                  <w:t>Keterampilan</w:t>
                </w:r>
              </w:sdtContent>
            </w:sdt>
          </w:p>
          <w:p w14:paraId="163FAD57" w14:textId="77777777" w:rsidR="00521409" w:rsidRDefault="00001343" w:rsidP="00521409">
            <w:pPr>
              <w:pStyle w:val="ListParagraph"/>
              <w:numPr>
                <w:ilvl w:val="0"/>
                <w:numId w:val="19"/>
              </w:numPr>
              <w:jc w:val="left"/>
              <w:rPr>
                <w:b/>
              </w:rPr>
            </w:pPr>
            <w:r>
              <w:rPr>
                <w:b/>
              </w:rPr>
              <w:t>Mampu mengoperasikan aplikasi MS Word, Excel, dan PowerPoint</w:t>
            </w:r>
          </w:p>
          <w:p w14:paraId="6469F749" w14:textId="77777777" w:rsidR="00001343" w:rsidRDefault="00001343" w:rsidP="00521409">
            <w:pPr>
              <w:pStyle w:val="ListParagraph"/>
              <w:numPr>
                <w:ilvl w:val="0"/>
                <w:numId w:val="19"/>
              </w:numPr>
              <w:jc w:val="left"/>
              <w:rPr>
                <w:b/>
              </w:rPr>
            </w:pPr>
            <w:r>
              <w:rPr>
                <w:b/>
              </w:rPr>
              <w:t>Mampu mengoperasikan peralatan jaringan seperti Mikrotik, Ubiquiti, Router, Switch dan melakukan pengkabelan</w:t>
            </w:r>
          </w:p>
          <w:p w14:paraId="1B0AD5F1" w14:textId="27784B4D" w:rsidR="00001343" w:rsidRPr="00521409" w:rsidRDefault="00001343" w:rsidP="00521409">
            <w:pPr>
              <w:pStyle w:val="ListParagraph"/>
              <w:numPr>
                <w:ilvl w:val="0"/>
                <w:numId w:val="19"/>
              </w:numPr>
              <w:jc w:val="left"/>
              <w:rPr>
                <w:b/>
              </w:rPr>
            </w:pPr>
            <w:r>
              <w:rPr>
                <w:b/>
              </w:rPr>
              <w:t>Mampu mengoperasikan sistem operasi server Debian, Ubuntu, dan Windows Server</w:t>
            </w:r>
          </w:p>
        </w:tc>
      </w:tr>
    </w:tbl>
    <w:p w14:paraId="6394658E" w14:textId="77777777" w:rsidR="00EC26A6" w:rsidRPr="00EC26A6" w:rsidRDefault="00EC26A6" w:rsidP="00EC26A6">
      <w:pPr>
        <w:pStyle w:val="NoSpacing"/>
      </w:pPr>
    </w:p>
    <w:sectPr w:rsidR="00EC26A6" w:rsidRPr="00EC26A6" w:rsidSect="00526AEE">
      <w:footerReference w:type="default" r:id="rId9"/>
      <w:headerReference w:type="first" r:id="rId10"/>
      <w:pgSz w:w="11906" w:h="16838" w:code="9"/>
      <w:pgMar w:top="794" w:right="794" w:bottom="794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23ED4" w14:textId="77777777" w:rsidR="00E816A8" w:rsidRDefault="00E816A8" w:rsidP="004A7542">
      <w:pPr>
        <w:spacing w:after="0" w:line="240" w:lineRule="auto"/>
      </w:pPr>
      <w:r>
        <w:separator/>
      </w:r>
    </w:p>
  </w:endnote>
  <w:endnote w:type="continuationSeparator" w:id="0">
    <w:p w14:paraId="525B8181" w14:textId="77777777" w:rsidR="00E816A8" w:rsidRDefault="00E816A8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ction of the Time U C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3F123" w14:textId="77777777" w:rsidR="00853CE2" w:rsidRDefault="002D075C" w:rsidP="00853CE2">
        <w:pPr>
          <w:pStyle w:val="Footer"/>
        </w:pPr>
        <w:r>
          <w:rPr>
            <w:lang w:bidi="id-ID"/>
          </w:rPr>
          <w:fldChar w:fldCharType="begin"/>
        </w:r>
        <w:r>
          <w:rPr>
            <w:lang w:bidi="id-ID"/>
          </w:rPr>
          <w:instrText xml:space="preserve"> PAGE   \* MERGEFORMAT </w:instrText>
        </w:r>
        <w:r>
          <w:rPr>
            <w:lang w:bidi="id-ID"/>
          </w:rPr>
          <w:fldChar w:fldCharType="separate"/>
        </w:r>
        <w:r w:rsidR="00996892">
          <w:rPr>
            <w:noProof/>
            <w:lang w:bidi="id-ID"/>
          </w:rPr>
          <w:t>2</w:t>
        </w:r>
        <w:r>
          <w:rPr>
            <w:noProof/>
            <w:lang w:bidi="id-ID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8CC1E" w14:textId="77777777" w:rsidR="00E816A8" w:rsidRDefault="00E816A8" w:rsidP="004A7542">
      <w:pPr>
        <w:spacing w:after="0" w:line="240" w:lineRule="auto"/>
      </w:pPr>
      <w:r>
        <w:separator/>
      </w:r>
    </w:p>
  </w:footnote>
  <w:footnote w:type="continuationSeparator" w:id="0">
    <w:p w14:paraId="5BCA930C" w14:textId="77777777" w:rsidR="00E816A8" w:rsidRDefault="00E816A8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aps w:val="0"/>
        <w:color w:val="262626" w:themeColor="text1" w:themeTint="D9"/>
        <w:spacing w:val="0"/>
        <w:sz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alias w:val="Masukkan Nama Anda:"/>
      <w:tag w:val="Masukkan Nama Anda:"/>
      <w:id w:val="1764105439"/>
      <w:placeholder>
        <w:docPart w:val="FC620B3903C34E83ABC043A2C9220ED0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14:paraId="1F5D6869" w14:textId="61E24BDD" w:rsidR="00BD5EFB" w:rsidRPr="00424E67" w:rsidRDefault="00EA788B">
        <w:pPr>
          <w:pStyle w:val="Header"/>
          <w:rPr>
            <w:b/>
            <w:sz w:val="56"/>
          </w:rPr>
        </w:pPr>
        <w:r w:rsidRPr="00424E67">
          <w:rPr>
            <w:b/>
            <w:caps w:val="0"/>
            <w:color w:val="262626" w:themeColor="text1" w:themeTint="D9"/>
            <w:spacing w:val="0"/>
            <w:sz w:val="56"/>
            <w14:shadow w14:blurRad="0" w14:dist="38100" w14:dir="2700000" w14:sx="100000" w14:sy="100000" w14:kx="0" w14:ky="0" w14:algn="bl">
              <w14:schemeClr w14:val="accent5"/>
            </w14:shadow>
            <w14:textOutline w14:w="6731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Suryahadi Eko Hanggoro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4565B"/>
    <w:multiLevelType w:val="hybridMultilevel"/>
    <w:tmpl w:val="30DE26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036815"/>
    <w:multiLevelType w:val="multilevel"/>
    <w:tmpl w:val="E532429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Bagia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4D037D"/>
    <w:multiLevelType w:val="multilevel"/>
    <w:tmpl w:val="552E29B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Bagia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8642AA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Bagia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13"/>
  </w:num>
  <w:num w:numId="5">
    <w:abstractNumId w:val="12"/>
  </w:num>
  <w:num w:numId="6">
    <w:abstractNumId w:val="15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D8"/>
    <w:rsid w:val="00001343"/>
    <w:rsid w:val="000B75D2"/>
    <w:rsid w:val="00105C63"/>
    <w:rsid w:val="001B4CD9"/>
    <w:rsid w:val="001C292B"/>
    <w:rsid w:val="002876BB"/>
    <w:rsid w:val="00293B83"/>
    <w:rsid w:val="002D075C"/>
    <w:rsid w:val="00424E67"/>
    <w:rsid w:val="00453C60"/>
    <w:rsid w:val="00454034"/>
    <w:rsid w:val="004A7542"/>
    <w:rsid w:val="005148C7"/>
    <w:rsid w:val="00521409"/>
    <w:rsid w:val="00526AEE"/>
    <w:rsid w:val="005736DD"/>
    <w:rsid w:val="005B6653"/>
    <w:rsid w:val="006A3CE7"/>
    <w:rsid w:val="006F77C5"/>
    <w:rsid w:val="007D1DC1"/>
    <w:rsid w:val="00857F01"/>
    <w:rsid w:val="008D6EB0"/>
    <w:rsid w:val="00900A45"/>
    <w:rsid w:val="009439C1"/>
    <w:rsid w:val="00996892"/>
    <w:rsid w:val="00B054B3"/>
    <w:rsid w:val="00B90950"/>
    <w:rsid w:val="00BD7C4C"/>
    <w:rsid w:val="00BE5F21"/>
    <w:rsid w:val="00C000F1"/>
    <w:rsid w:val="00C6739A"/>
    <w:rsid w:val="00CE2515"/>
    <w:rsid w:val="00E10171"/>
    <w:rsid w:val="00E816A8"/>
    <w:rsid w:val="00EA788B"/>
    <w:rsid w:val="00EB7D98"/>
    <w:rsid w:val="00EC26A6"/>
    <w:rsid w:val="00EC7733"/>
    <w:rsid w:val="00ED1C71"/>
    <w:rsid w:val="00FC1FD8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5DDFC"/>
  <w15:chartTrackingRefBased/>
  <w15:docId w15:val="{7FD6BDFB-D816-4FFA-912B-16BDF591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id-ID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fik">
    <w:name w:val="Grafik"/>
    <w:basedOn w:val="Normal"/>
    <w:next w:val="Normal"/>
    <w:link w:val="KarakterGrafik"/>
    <w:uiPriority w:val="10"/>
    <w:qFormat/>
    <w:rsid w:val="004A7542"/>
  </w:style>
  <w:style w:type="character" w:customStyle="1" w:styleId="KarakterGrafik">
    <w:name w:val="Karakter Grafik"/>
    <w:basedOn w:val="DefaultParagraphFont"/>
    <w:link w:val="Grafik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unhideWhenUsed/>
    <w:qFormat/>
    <w:rsid w:val="009439C1"/>
    <w:pPr>
      <w:ind w:left="720"/>
      <w:contextualSpacing/>
    </w:pPr>
  </w:style>
  <w:style w:type="table" w:styleId="TableGrid">
    <w:name w:val="Table Grid"/>
    <w:basedOn w:val="TableNormal"/>
    <w:uiPriority w:val="39"/>
    <w:rsid w:val="0090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ya\AppData\Roaming\Microsoft\Templates\Resume%20yang%20singkat%20dan%20jelas,%20didesain%20oleh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620B3903C34E83ABC043A2C9220ED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738FAF5A-1D0B-4C35-B256-DA1AE7E5B207}"/>
      </w:docPartPr>
      <w:docPartBody>
        <w:p w:rsidR="00D42012" w:rsidRDefault="00E42D55" w:rsidP="00E42D55">
          <w:pPr>
            <w:pStyle w:val="FC620B3903C34E83ABC043A2C9220ED0"/>
          </w:pPr>
          <w:r w:rsidRPr="002D589D">
            <w:rPr>
              <w:lang w:bidi="id-ID"/>
            </w:rPr>
            <w:t>Keterampilan</w:t>
          </w:r>
        </w:p>
      </w:docPartBody>
    </w:docPart>
    <w:docPart>
      <w:docPartPr>
        <w:name w:val="B6F6E45D5F204327B9A59673DFC0286B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4D980FBB-8E20-4951-B88C-4FBE3EE1E804}"/>
      </w:docPartPr>
      <w:docPartBody>
        <w:p w:rsidR="00D42012" w:rsidRDefault="00E42D55" w:rsidP="00E42D55">
          <w:pPr>
            <w:pStyle w:val="B6F6E45D5F204327B9A59673DFC0286B"/>
          </w:pPr>
          <w:r w:rsidRPr="00A85B6F">
            <w:rPr>
              <w:lang w:bidi="id-ID"/>
            </w:rPr>
            <w:t>Pendidikan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ction of the Time U C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55"/>
    <w:rsid w:val="00267B56"/>
    <w:rsid w:val="00503A80"/>
    <w:rsid w:val="00833687"/>
    <w:rsid w:val="00D42012"/>
    <w:rsid w:val="00E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DEE8445ED044D1882C722071B8DEAE">
    <w:name w:val="91DEE8445ED044D1882C722071B8DEAE"/>
  </w:style>
  <w:style w:type="paragraph" w:customStyle="1" w:styleId="3CE6FC8C0AAB42CAA434AF2DB5F3199E">
    <w:name w:val="3CE6FC8C0AAB42CAA434AF2DB5F3199E"/>
  </w:style>
  <w:style w:type="paragraph" w:customStyle="1" w:styleId="E51A49AC2B1A4318A62D42628282BEBF">
    <w:name w:val="E51A49AC2B1A4318A62D42628282BEBF"/>
  </w:style>
  <w:style w:type="paragraph" w:customStyle="1" w:styleId="1B1E1D0BA77E48CBBAA5662905BF3730">
    <w:name w:val="1B1E1D0BA77E48CBBAA5662905BF3730"/>
  </w:style>
  <w:style w:type="paragraph" w:customStyle="1" w:styleId="7D95651EA1484292ABDA22EA4977D9B6">
    <w:name w:val="7D95651EA1484292ABDA22EA4977D9B6"/>
  </w:style>
  <w:style w:type="paragraph" w:customStyle="1" w:styleId="789A48A62CD74899AB6853A9548B8885">
    <w:name w:val="789A48A62CD74899AB6853A9548B8885"/>
  </w:style>
  <w:style w:type="paragraph" w:customStyle="1" w:styleId="F7DAF17A1595415C9CF532F8B4804AB6">
    <w:name w:val="F7DAF17A1595415C9CF532F8B4804AB6"/>
  </w:style>
  <w:style w:type="paragraph" w:customStyle="1" w:styleId="080CDCD31DDB4161995A108AAE1B2768">
    <w:name w:val="080CDCD31DDB4161995A108AAE1B2768"/>
  </w:style>
  <w:style w:type="paragraph" w:customStyle="1" w:styleId="B4FDA554326C43D8BB95AA8FA590EFEB">
    <w:name w:val="B4FDA554326C43D8BB95AA8FA590EFEB"/>
  </w:style>
  <w:style w:type="paragraph" w:customStyle="1" w:styleId="9DAF3ADD74744B77BFE88C9BC32685D1">
    <w:name w:val="9DAF3ADD74744B77BFE88C9BC32685D1"/>
  </w:style>
  <w:style w:type="paragraph" w:customStyle="1" w:styleId="2106B60566F1447ABD7E9645E07B0E21">
    <w:name w:val="2106B60566F1447ABD7E9645E07B0E21"/>
  </w:style>
  <w:style w:type="paragraph" w:customStyle="1" w:styleId="112321E20AAD4F54A6995517CA9C3C90">
    <w:name w:val="112321E20AAD4F54A6995517CA9C3C90"/>
  </w:style>
  <w:style w:type="paragraph" w:customStyle="1" w:styleId="DF5DE5EF1C36420D9310FE4759C49070">
    <w:name w:val="DF5DE5EF1C36420D9310FE4759C49070"/>
  </w:style>
  <w:style w:type="paragraph" w:customStyle="1" w:styleId="B3F0A607438B42209473A35A485647F5">
    <w:name w:val="B3F0A607438B42209473A35A485647F5"/>
  </w:style>
  <w:style w:type="paragraph" w:customStyle="1" w:styleId="810BDDE6A58A4A699A712B4FD84D0838">
    <w:name w:val="810BDDE6A58A4A699A712B4FD84D0838"/>
  </w:style>
  <w:style w:type="paragraph" w:customStyle="1" w:styleId="873B5239441D45C5BD2CA47BDFE93ACF">
    <w:name w:val="873B5239441D45C5BD2CA47BDFE93ACF"/>
  </w:style>
  <w:style w:type="paragraph" w:customStyle="1" w:styleId="285430DC1EFB4FD49037BCC5005C81B6">
    <w:name w:val="285430DC1EFB4FD49037BCC5005C81B6"/>
  </w:style>
  <w:style w:type="paragraph" w:customStyle="1" w:styleId="D445C29902D744938AAD32AB4ADC7F48">
    <w:name w:val="D445C29902D744938AAD32AB4ADC7F48"/>
  </w:style>
  <w:style w:type="paragraph" w:customStyle="1" w:styleId="026F4E25F0414FBA8908E8A0CC95AA69">
    <w:name w:val="026F4E25F0414FBA8908E8A0CC95AA69"/>
  </w:style>
  <w:style w:type="paragraph" w:customStyle="1" w:styleId="26BB6D0554354FC6AC05EF179073003F">
    <w:name w:val="26BB6D0554354FC6AC05EF179073003F"/>
  </w:style>
  <w:style w:type="paragraph" w:customStyle="1" w:styleId="5600FB51DB884842BA30BD944AE24E90">
    <w:name w:val="5600FB51DB884842BA30BD944AE24E90"/>
  </w:style>
  <w:style w:type="paragraph" w:customStyle="1" w:styleId="E729AF62E7AA440D97AC9C573A976E1B">
    <w:name w:val="E729AF62E7AA440D97AC9C573A976E1B"/>
  </w:style>
  <w:style w:type="paragraph" w:customStyle="1" w:styleId="ABEE126B8B914167BA8A5AA87CC0A384">
    <w:name w:val="ABEE126B8B914167BA8A5AA87CC0A38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id-ID" w:eastAsia="en-US"/>
    </w:rPr>
  </w:style>
  <w:style w:type="paragraph" w:customStyle="1" w:styleId="3EDD034CEB274C53ACA710C5472C776D">
    <w:name w:val="3EDD034CEB274C53ACA710C5472C776D"/>
  </w:style>
  <w:style w:type="paragraph" w:customStyle="1" w:styleId="FE4EF840BB2649E596818815AB642834">
    <w:name w:val="FE4EF840BB2649E596818815AB642834"/>
  </w:style>
  <w:style w:type="paragraph" w:customStyle="1" w:styleId="3CEB7DE1D0504109A83B07DEC0DBBC59">
    <w:name w:val="3CEB7DE1D0504109A83B07DEC0DBBC59"/>
  </w:style>
  <w:style w:type="paragraph" w:customStyle="1" w:styleId="7185A8DDE30D4829B8EA8013EAD6CCF0">
    <w:name w:val="7185A8DDE30D4829B8EA8013EAD6CCF0"/>
  </w:style>
  <w:style w:type="paragraph" w:customStyle="1" w:styleId="7C9DD9C8BA2F428CB251D639C812F3D3">
    <w:name w:val="7C9DD9C8BA2F428CB251D639C812F3D3"/>
  </w:style>
  <w:style w:type="paragraph" w:customStyle="1" w:styleId="31B5038451F543E394449387B153BD09">
    <w:name w:val="31B5038451F543E394449387B153BD09"/>
  </w:style>
  <w:style w:type="paragraph" w:customStyle="1" w:styleId="5CBC6CADFFFB4471A730F48653270A82">
    <w:name w:val="5CBC6CADFFFB4471A730F48653270A82"/>
  </w:style>
  <w:style w:type="paragraph" w:customStyle="1" w:styleId="E2B58FB4F9614D83AE7C9FF9C069F1DC">
    <w:name w:val="E2B58FB4F9614D83AE7C9FF9C069F1DC"/>
  </w:style>
  <w:style w:type="paragraph" w:customStyle="1" w:styleId="FC620B3903C34E83ABC043A2C9220ED0">
    <w:name w:val="FC620B3903C34E83ABC043A2C9220ED0"/>
    <w:rsid w:val="00E42D55"/>
  </w:style>
  <w:style w:type="paragraph" w:customStyle="1" w:styleId="3974BC3F6C7F48A3BE76F08E3D1BAFD5">
    <w:name w:val="3974BC3F6C7F48A3BE76F08E3D1BAFD5"/>
    <w:rsid w:val="00E42D55"/>
  </w:style>
  <w:style w:type="paragraph" w:customStyle="1" w:styleId="DD8EE7AD86EF4EAC87E5F477569710A1">
    <w:name w:val="DD8EE7AD86EF4EAC87E5F477569710A1"/>
    <w:rsid w:val="00E42D55"/>
  </w:style>
  <w:style w:type="paragraph" w:customStyle="1" w:styleId="76507C6723BC4BDCA5667DA6749C1130">
    <w:name w:val="76507C6723BC4BDCA5667DA6749C1130"/>
    <w:rsid w:val="00E42D55"/>
  </w:style>
  <w:style w:type="paragraph" w:customStyle="1" w:styleId="49971347022349F2BF01949FDCA0A4B9">
    <w:name w:val="49971347022349F2BF01949FDCA0A4B9"/>
    <w:rsid w:val="00E42D55"/>
  </w:style>
  <w:style w:type="paragraph" w:customStyle="1" w:styleId="58153E351429493BBE14F8E0674FA29A">
    <w:name w:val="58153E351429493BBE14F8E0674FA29A"/>
    <w:rsid w:val="00E42D55"/>
  </w:style>
  <w:style w:type="paragraph" w:customStyle="1" w:styleId="D2047EF54F1044C885712C20A18FEEC5">
    <w:name w:val="D2047EF54F1044C885712C20A18FEEC5"/>
    <w:rsid w:val="00E42D55"/>
  </w:style>
  <w:style w:type="paragraph" w:customStyle="1" w:styleId="2438F229079D4144B7905BD8071B3041">
    <w:name w:val="2438F229079D4144B7905BD8071B3041"/>
    <w:rsid w:val="00E42D55"/>
  </w:style>
  <w:style w:type="paragraph" w:customStyle="1" w:styleId="4C1FD0D228804DB296E313296BD6FCDB">
    <w:name w:val="4C1FD0D228804DB296E313296BD6FCDB"/>
    <w:rsid w:val="00E42D55"/>
  </w:style>
  <w:style w:type="paragraph" w:customStyle="1" w:styleId="DFDF0AD4C594495BA10C7B4F9A7387FB">
    <w:name w:val="DFDF0AD4C594495BA10C7B4F9A7387FB"/>
    <w:rsid w:val="00E42D55"/>
  </w:style>
  <w:style w:type="paragraph" w:customStyle="1" w:styleId="914AA03E13B64651861CB923B1B97FE7">
    <w:name w:val="914AA03E13B64651861CB923B1B97FE7"/>
    <w:rsid w:val="00E42D55"/>
  </w:style>
  <w:style w:type="paragraph" w:customStyle="1" w:styleId="C6D1C96816CF4E71AFB6AA0CB00244F5">
    <w:name w:val="C6D1C96816CF4E71AFB6AA0CB00244F5"/>
    <w:rsid w:val="00E42D55"/>
  </w:style>
  <w:style w:type="paragraph" w:customStyle="1" w:styleId="F7130B626A11458DA86D63FF47A89551">
    <w:name w:val="F7130B626A11458DA86D63FF47A89551"/>
    <w:rsid w:val="00E42D55"/>
  </w:style>
  <w:style w:type="paragraph" w:customStyle="1" w:styleId="56D3E2733BF24A1988387CF16EAF373B">
    <w:name w:val="56D3E2733BF24A1988387CF16EAF373B"/>
    <w:rsid w:val="00E42D55"/>
  </w:style>
  <w:style w:type="paragraph" w:customStyle="1" w:styleId="B6F6E45D5F204327B9A59673DFC0286B">
    <w:name w:val="B6F6E45D5F204327B9A59673DFC0286B"/>
    <w:rsid w:val="00E42D55"/>
  </w:style>
  <w:style w:type="paragraph" w:customStyle="1" w:styleId="0BDA10EC79BF4458B9721A0721E40B16">
    <w:name w:val="0BDA10EC79BF4458B9721A0721E40B16"/>
    <w:rsid w:val="00D42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Suryahadi Eko Hanggoro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yang singkat dan jelas, didesain oleh MOO</Template>
  <TotalTime>126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Suryahadi Eko Hanggoro</dc:creator>
  <cp:keywords/>
  <dc:description/>
  <cp:lastModifiedBy>Suryahadi Eko Hanggoro</cp:lastModifiedBy>
  <cp:revision>12</cp:revision>
  <dcterms:created xsi:type="dcterms:W3CDTF">2018-05-13T14:06:00Z</dcterms:created>
  <dcterms:modified xsi:type="dcterms:W3CDTF">2018-10-25T02:19:00Z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